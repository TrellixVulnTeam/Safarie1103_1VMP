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D8A3D" w14:textId="588E80E4" w:rsidR="00E81978" w:rsidRDefault="00596AC1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43390">
            <w:t>What is Exploratory Data Analysis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EndPr/>
      <w:sdtContent>
        <w:p w14:paraId="035C4A0F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0691E0B1" w14:textId="3F9715D2" w:rsidR="00E81978" w:rsidRDefault="004753DC">
      <w:pPr>
        <w:pStyle w:val="NoSpacing"/>
      </w:pPr>
      <w:r>
        <w:t xml:space="preserve">Exploratory Data </w:t>
      </w:r>
      <w:r w:rsidRPr="009158B5">
        <w:t>Analysis</w:t>
      </w:r>
      <w:r w:rsidR="009158B5" w:rsidRPr="009158B5">
        <w:t xml:space="preserve"> was </w:t>
      </w:r>
      <w:r w:rsidR="009158B5">
        <w:t xml:space="preserve">coined by </w:t>
      </w:r>
      <w:r w:rsidR="009158B5" w:rsidRPr="009158B5">
        <w:t>John</w:t>
      </w:r>
      <w:r w:rsidRPr="009158B5">
        <w:t xml:space="preserve"> W. Tukey,</w:t>
      </w:r>
      <w:r>
        <w:rPr>
          <w:rFonts w:ascii="Arial" w:hAnsi="Arial" w:cs="Arial"/>
          <w:color w:val="111111"/>
          <w:shd w:val="clear" w:color="auto" w:fill="FFFFFF"/>
        </w:rPr>
        <w:t xml:space="preserve"> who wrote the book Exploratory Data Analysis in 1977</w:t>
      </w:r>
      <w:r w:rsidR="009158B5">
        <w:rPr>
          <w:rFonts w:ascii="Arial" w:hAnsi="Arial" w:cs="Arial"/>
          <w:color w:val="111111"/>
          <w:shd w:val="clear" w:color="auto" w:fill="FFFFFF"/>
        </w:rPr>
        <w:t xml:space="preserve">. </w:t>
      </w:r>
      <w:r w:rsidR="00C35304">
        <w:rPr>
          <w:rFonts w:ascii="Arial" w:hAnsi="Arial" w:cs="Arial"/>
          <w:color w:val="111111"/>
          <w:shd w:val="clear" w:color="auto" w:fill="FFFFFF"/>
        </w:rPr>
        <w:t>It has been widely known and accepted that i</w:t>
      </w:r>
      <w:r w:rsidR="009158B5">
        <w:rPr>
          <w:rFonts w:ascii="Arial" w:hAnsi="Arial" w:cs="Arial"/>
          <w:color w:val="111111"/>
          <w:shd w:val="clear" w:color="auto" w:fill="FFFFFF"/>
        </w:rPr>
        <w:t xml:space="preserve">t is an essential part of any data science </w:t>
      </w:r>
      <w:r w:rsidR="00C35304">
        <w:rPr>
          <w:rFonts w:ascii="Arial" w:hAnsi="Arial" w:cs="Arial"/>
          <w:color w:val="111111"/>
          <w:shd w:val="clear" w:color="auto" w:fill="FFFFFF"/>
        </w:rPr>
        <w:t>project. Methodologies such as the CRISP-DM, SEMMA , JTA, and other</w:t>
      </w:r>
      <w:r w:rsidR="00C9789C">
        <w:rPr>
          <w:rFonts w:ascii="Arial" w:hAnsi="Arial" w:cs="Arial"/>
          <w:color w:val="111111"/>
          <w:shd w:val="clear" w:color="auto" w:fill="FFFFFF"/>
        </w:rPr>
        <w:t>s</w:t>
      </w:r>
      <w:r w:rsidR="00C35304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C9789C">
        <w:rPr>
          <w:rFonts w:ascii="Arial" w:hAnsi="Arial" w:cs="Arial"/>
          <w:color w:val="111111"/>
          <w:shd w:val="clear" w:color="auto" w:fill="FFFFFF"/>
        </w:rPr>
        <w:t>highlight</w:t>
      </w:r>
      <w:r w:rsidR="00C35304">
        <w:rPr>
          <w:rFonts w:ascii="Arial" w:hAnsi="Arial" w:cs="Arial"/>
          <w:color w:val="111111"/>
          <w:shd w:val="clear" w:color="auto" w:fill="FFFFFF"/>
        </w:rPr>
        <w:t xml:space="preserve"> the necessity of EDA in any data science project. </w:t>
      </w:r>
      <w:r w:rsidR="00373561">
        <w:rPr>
          <w:rFonts w:ascii="Arial" w:hAnsi="Arial" w:cs="Arial"/>
          <w:color w:val="111111"/>
          <w:shd w:val="clear" w:color="auto" w:fill="FFFFFF"/>
        </w:rPr>
        <w:t xml:space="preserve">This </w:t>
      </w:r>
      <w:r w:rsidR="00C35304">
        <w:rPr>
          <w:rFonts w:ascii="Arial" w:hAnsi="Arial" w:cs="Arial"/>
          <w:color w:val="111111"/>
          <w:shd w:val="clear" w:color="auto" w:fill="FFFFFF"/>
        </w:rPr>
        <w:t>paper</w:t>
      </w:r>
      <w:r w:rsidR="00373561">
        <w:rPr>
          <w:rFonts w:ascii="Arial" w:hAnsi="Arial" w:cs="Arial"/>
          <w:color w:val="111111"/>
          <w:shd w:val="clear" w:color="auto" w:fill="FFFFFF"/>
        </w:rPr>
        <w:t xml:space="preserve"> offers a brief description of the process of data exploration and its role in a data science project</w:t>
      </w:r>
      <w:r w:rsidR="00C35304">
        <w:rPr>
          <w:rFonts w:ascii="Arial" w:hAnsi="Arial" w:cs="Arial"/>
          <w:color w:val="111111"/>
          <w:shd w:val="clear" w:color="auto" w:fill="FFFFFF"/>
        </w:rPr>
        <w:t>.</w:t>
      </w:r>
    </w:p>
    <w:p w14:paraId="2565A578" w14:textId="53593ECB" w:rsidR="00E81978" w:rsidRDefault="005D3A03">
      <w:r>
        <w:rPr>
          <w:rStyle w:val="Emphasis"/>
        </w:rPr>
        <w:t>Keywords</w:t>
      </w:r>
      <w:r>
        <w:t xml:space="preserve">:  </w:t>
      </w:r>
      <w:r w:rsidR="00A76470">
        <w:t>CRISP-DM,SEMMA,JTA,EDA</w:t>
      </w:r>
    </w:p>
    <w:p w14:paraId="4789A4CA" w14:textId="19FAED31" w:rsidR="00E81978" w:rsidRDefault="00596AC1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43390">
            <w:t>What is Exploratory Data Analysis</w:t>
          </w:r>
        </w:sdtContent>
      </w:sdt>
    </w:p>
    <w:p w14:paraId="0683BC11" w14:textId="2E6FCAC3" w:rsidR="00E81978" w:rsidRDefault="00E81978"/>
    <w:p w14:paraId="6310A1F8" w14:textId="0C20EF15" w:rsidR="00373561" w:rsidRDefault="00373561" w:rsidP="00373561">
      <w:r>
        <w:t>In the discussion of data science, the terms Machine Learning, and Data Mining are used interchangeably and often in the same sentence.</w:t>
      </w:r>
      <w:r w:rsidR="003E5CC8">
        <w:t xml:space="preserve"> The words probability &amp; statistics, algorithms, and various algorithm techniques are also widely used in data science discussions. </w:t>
      </w:r>
      <w:r>
        <w:t xml:space="preserve">The bottom line for any data science project is that it should produce and answer to a question. The answer should add value to the </w:t>
      </w:r>
      <w:r w:rsidR="000F3C3B">
        <w:t>question</w:t>
      </w:r>
      <w:r w:rsidR="003E5CC8">
        <w:t xml:space="preserve">er who posed the question in the first place. The questions are typically asked in a meeting room filled with executives, managers and directors. These people </w:t>
      </w:r>
      <w:bookmarkStart w:id="0" w:name="_GoBack"/>
      <w:bookmarkEnd w:id="0"/>
    </w:p>
    <w:p w14:paraId="10229804" w14:textId="77777777" w:rsidR="00373561" w:rsidRDefault="00373561" w:rsidP="00373561"/>
    <w:p w14:paraId="4649EEF1" w14:textId="2542D879" w:rsidR="00E81978" w:rsidRDefault="00E81978" w:rsidP="00373561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1D606107" w14:textId="77777777" w:rsidR="00E81978" w:rsidRDefault="005D3A03">
          <w:pPr>
            <w:pStyle w:val="SectionTitle"/>
          </w:pPr>
          <w:r>
            <w:t>References</w:t>
          </w:r>
        </w:p>
        <w:p w14:paraId="4683ED5C" w14:textId="23C07023" w:rsidR="00373561" w:rsidRDefault="00C31D30" w:rsidP="00373561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p w14:paraId="6262E244" w14:textId="77777777" w:rsidR="00373561" w:rsidRDefault="00373561" w:rsidP="00373561">
          <w:pPr>
            <w:pStyle w:val="Bibliography"/>
            <w:pBdr>
              <w:bottom w:val="single" w:sz="4" w:space="1" w:color="auto"/>
            </w:pBdr>
            <w:rPr>
              <w:b/>
              <w:bCs/>
              <w:noProof/>
            </w:rPr>
          </w:pPr>
          <w:r w:rsidRPr="00373561">
            <w:rPr>
              <w:noProof/>
            </w:rPr>
            <w:t>https://www.kdnuggets.com/2017/04/value-exploratory-data-analysis.html</w:t>
          </w:r>
          <w:r w:rsidRPr="00373561">
            <w:rPr>
              <w:noProof/>
            </w:rPr>
            <w:t xml:space="preserve"> </w:t>
          </w:r>
          <w:r w:rsidR="00C31D30">
            <w:rPr>
              <w:b/>
              <w:bCs/>
              <w:noProof/>
            </w:rPr>
            <w:fldChar w:fldCharType="end"/>
          </w:r>
        </w:p>
        <w:p w14:paraId="1587046F" w14:textId="52B7707A" w:rsidR="00E81978" w:rsidRDefault="00373561" w:rsidP="00373561">
          <w:pPr>
            <w:pStyle w:val="Bibliography"/>
            <w:pBdr>
              <w:bottom w:val="single" w:sz="4" w:space="1" w:color="auto"/>
            </w:pBdr>
            <w:rPr>
              <w:noProof/>
            </w:rPr>
          </w:pPr>
          <w:r>
            <w:t>Kelleher, John D.. Data Science (MIT Press Essential Knowledge series) (p. 1). The MIT Press.</w:t>
          </w:r>
        </w:p>
      </w:sdtContent>
    </w:sdt>
    <w:p w14:paraId="60E60974" w14:textId="7B02D460" w:rsidR="00E81978" w:rsidRDefault="00E81978"/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07381" w14:textId="77777777" w:rsidR="00596AC1" w:rsidRDefault="00596AC1">
      <w:pPr>
        <w:spacing w:line="240" w:lineRule="auto"/>
      </w:pPr>
      <w:r>
        <w:separator/>
      </w:r>
    </w:p>
    <w:p w14:paraId="042BEA78" w14:textId="77777777" w:rsidR="00596AC1" w:rsidRDefault="00596AC1"/>
  </w:endnote>
  <w:endnote w:type="continuationSeparator" w:id="0">
    <w:p w14:paraId="48C84F9A" w14:textId="77777777" w:rsidR="00596AC1" w:rsidRDefault="00596AC1">
      <w:pPr>
        <w:spacing w:line="240" w:lineRule="auto"/>
      </w:pPr>
      <w:r>
        <w:continuationSeparator/>
      </w:r>
    </w:p>
    <w:p w14:paraId="47A2A9B3" w14:textId="77777777" w:rsidR="00596AC1" w:rsidRDefault="00596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D3EA0" w14:textId="77777777" w:rsidR="00596AC1" w:rsidRDefault="00596AC1">
      <w:pPr>
        <w:spacing w:line="240" w:lineRule="auto"/>
      </w:pPr>
      <w:r>
        <w:separator/>
      </w:r>
    </w:p>
    <w:p w14:paraId="6E68644D" w14:textId="77777777" w:rsidR="00596AC1" w:rsidRDefault="00596AC1"/>
  </w:footnote>
  <w:footnote w:type="continuationSeparator" w:id="0">
    <w:p w14:paraId="746C9FB7" w14:textId="77777777" w:rsidR="00596AC1" w:rsidRDefault="00596AC1">
      <w:pPr>
        <w:spacing w:line="240" w:lineRule="auto"/>
      </w:pPr>
      <w:r>
        <w:continuationSeparator/>
      </w:r>
    </w:p>
    <w:p w14:paraId="06383169" w14:textId="77777777" w:rsidR="00596AC1" w:rsidRDefault="00596A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56B80" w14:textId="6A26145E" w:rsidR="00E81978" w:rsidRDefault="00596AC1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>what is Exploratory Data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44184" w14:textId="22C49807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>what is Exploratory Data Analysis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D3F41"/>
    <w:rsid w:val="000F3C3B"/>
    <w:rsid w:val="00143390"/>
    <w:rsid w:val="002808A9"/>
    <w:rsid w:val="00355DCA"/>
    <w:rsid w:val="00373561"/>
    <w:rsid w:val="003E5CC8"/>
    <w:rsid w:val="004753DC"/>
    <w:rsid w:val="00551A02"/>
    <w:rsid w:val="005534FA"/>
    <w:rsid w:val="00596AC1"/>
    <w:rsid w:val="005D3A03"/>
    <w:rsid w:val="008002C0"/>
    <w:rsid w:val="008C5323"/>
    <w:rsid w:val="009158B5"/>
    <w:rsid w:val="009A6A3B"/>
    <w:rsid w:val="00A76470"/>
    <w:rsid w:val="00B823AA"/>
    <w:rsid w:val="00BA45DB"/>
    <w:rsid w:val="00BF4184"/>
    <w:rsid w:val="00C0601E"/>
    <w:rsid w:val="00C31D30"/>
    <w:rsid w:val="00C35304"/>
    <w:rsid w:val="00C9789C"/>
    <w:rsid w:val="00CD6E39"/>
    <w:rsid w:val="00CF6E91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475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000000" w:rsidRDefault="00544AEA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000000" w:rsidRDefault="00544AEA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000000" w:rsidRDefault="00544AEA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000000" w:rsidRDefault="00544AEA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000000" w:rsidRDefault="00544AEA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</w:t>
          </w:r>
          <w:r>
            <w:t>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EA"/>
    <w:rsid w:val="005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Exploratory Data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A88F3E-4DC0-46DD-BC33-34A30191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1036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Exploratory Data Analysis</dc:title>
  <dc:subject/>
  <dc:creator>safar</dc:creator>
  <cp:keywords/>
  <dc:description/>
  <cp:lastModifiedBy>edris safari</cp:lastModifiedBy>
  <cp:revision>3</cp:revision>
  <dcterms:created xsi:type="dcterms:W3CDTF">2019-11-26T23:22:00Z</dcterms:created>
  <dcterms:modified xsi:type="dcterms:W3CDTF">2019-11-27T16:42:00Z</dcterms:modified>
</cp:coreProperties>
</file>